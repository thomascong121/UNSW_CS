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4125E4" w:rsidRDefault="004125E4">
      <w:pPr>
        <w:pStyle w:val="1"/>
        <w:rPr>
          <w:lang w:val="en-AU"/>
        </w:rPr>
      </w:pPr>
      <w:r>
        <w:t xml:space="preserve">9318 </w:t>
      </w:r>
      <w:r>
        <w:rPr>
          <w:rFonts w:hint="eastAsia"/>
        </w:rPr>
        <w:t>week</w:t>
      </w:r>
      <w:r>
        <w:rPr>
          <w:lang w:val="en-AU"/>
        </w:rPr>
        <w:t>3-4</w:t>
      </w:r>
    </w:p>
    <w:p w:rsidR="00533586" w:rsidRDefault="004125E4">
      <w:pPr>
        <w:pStyle w:val="2"/>
        <w:rPr>
          <w:rFonts w:hint="eastAsia"/>
          <w:lang w:val="en-AU"/>
        </w:rPr>
      </w:pPr>
      <w:r>
        <w:rPr>
          <w:lang w:val="en-AU"/>
        </w:rPr>
        <w:t>Major task in Data Pre-processing</w:t>
      </w:r>
    </w:p>
    <w:p w:rsidR="004125E4" w:rsidRPr="004125E4" w:rsidRDefault="004125E4" w:rsidP="004125E4">
      <w:pPr>
        <w:pStyle w:val="afb"/>
        <w:numPr>
          <w:ilvl w:val="0"/>
          <w:numId w:val="5"/>
        </w:numPr>
        <w:ind w:firstLineChars="0"/>
        <w:rPr>
          <w:lang w:val="en-AU"/>
        </w:rPr>
      </w:pPr>
      <w:r w:rsidRPr="004125E4">
        <w:rPr>
          <w:lang w:val="en-AU"/>
        </w:rPr>
        <w:t>Data cleaning</w:t>
      </w:r>
    </w:p>
    <w:p w:rsidR="004125E4" w:rsidRDefault="004125E4" w:rsidP="004125E4">
      <w:pPr>
        <w:pStyle w:val="afb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>Data Integration</w:t>
      </w:r>
    </w:p>
    <w:p w:rsidR="004125E4" w:rsidRDefault="004125E4" w:rsidP="004125E4">
      <w:pPr>
        <w:pStyle w:val="afb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>ata transformation</w:t>
      </w:r>
      <w:r w:rsidR="00712224">
        <w:rPr>
          <w:lang w:val="en-AU"/>
        </w:rPr>
        <w:t>: Normalization</w:t>
      </w:r>
    </w:p>
    <w:p w:rsidR="004125E4" w:rsidRDefault="004125E4" w:rsidP="004125E4">
      <w:pPr>
        <w:pStyle w:val="afb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 xml:space="preserve">Data </w:t>
      </w:r>
      <w:r w:rsidR="00712224">
        <w:rPr>
          <w:lang w:val="en-AU"/>
        </w:rPr>
        <w:t>reduction: PCA and so</w:t>
      </w:r>
    </w:p>
    <w:p w:rsidR="00712224" w:rsidRDefault="00712224" w:rsidP="004125E4">
      <w:pPr>
        <w:pStyle w:val="afb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>Data discretization and Data Type Conversion</w:t>
      </w:r>
    </w:p>
    <w:p w:rsidR="00712224" w:rsidRDefault="00712224" w:rsidP="00712224">
      <w:pPr>
        <w:rPr>
          <w:lang w:val="en-AU"/>
        </w:rPr>
      </w:pPr>
    </w:p>
    <w:p w:rsidR="00712224" w:rsidRDefault="00712224" w:rsidP="00712224">
      <w:pPr>
        <w:rPr>
          <w:lang w:val="en-AU"/>
        </w:rPr>
      </w:pPr>
      <w:r>
        <w:rPr>
          <w:lang w:val="en-AU"/>
        </w:rPr>
        <w:t>Normalization</w:t>
      </w:r>
      <w:r>
        <w:rPr>
          <w:lang w:val="en-AU"/>
        </w:rPr>
        <w:t>:</w:t>
      </w:r>
    </w:p>
    <w:p w:rsidR="00712224" w:rsidRDefault="00712224" w:rsidP="00712224">
      <w:pPr>
        <w:pStyle w:val="afb"/>
        <w:numPr>
          <w:ilvl w:val="0"/>
          <w:numId w:val="6"/>
        </w:numPr>
        <w:ind w:firstLineChars="0"/>
        <w:rPr>
          <w:lang w:val="en-AU"/>
        </w:rPr>
      </w:pPr>
      <w:proofErr w:type="spellStart"/>
      <w:r>
        <w:rPr>
          <w:rFonts w:hint="eastAsia"/>
          <w:lang w:val="en-AU"/>
        </w:rPr>
        <w:t>M</w:t>
      </w:r>
      <w:r>
        <w:rPr>
          <w:lang w:val="en-AU"/>
        </w:rPr>
        <w:t>inMax</w:t>
      </w:r>
      <w:proofErr w:type="spellEnd"/>
    </w:p>
    <w:p w:rsidR="00712224" w:rsidRDefault="00712224" w:rsidP="00712224">
      <w:pPr>
        <w:rPr>
          <w:lang w:val="en-AU"/>
        </w:rPr>
      </w:pPr>
      <w:r w:rsidRPr="00712224">
        <w:rPr>
          <w:lang w:val="en-AU"/>
        </w:rPr>
        <w:drawing>
          <wp:inline distT="0" distB="0" distL="0" distR="0" wp14:anchorId="247DCF20" wp14:editId="439B9B16">
            <wp:extent cx="5732145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24" w:rsidRDefault="00712224" w:rsidP="00712224">
      <w:pPr>
        <w:rPr>
          <w:lang w:val="en-AU"/>
        </w:rPr>
      </w:pPr>
      <w:r>
        <w:rPr>
          <w:rFonts w:hint="eastAsia"/>
          <w:lang w:val="en-AU"/>
        </w:rPr>
        <w:t>规定</w:t>
      </w:r>
      <w:r>
        <w:rPr>
          <w:rFonts w:hint="eastAsia"/>
          <w:lang w:val="en-AU"/>
        </w:rPr>
        <w:t>new</w:t>
      </w:r>
      <w:r>
        <w:rPr>
          <w:lang w:val="en-AU"/>
        </w:rPr>
        <w:t xml:space="preserve"> max and new min,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normalize data in between these </w:t>
      </w:r>
      <w:r>
        <w:rPr>
          <w:rFonts w:hint="eastAsia"/>
          <w:lang w:val="en-AU"/>
        </w:rPr>
        <w:t>new</w:t>
      </w:r>
      <w:r>
        <w:rPr>
          <w:lang w:val="en-AU"/>
        </w:rPr>
        <w:t xml:space="preserve"> max and new min</w:t>
      </w:r>
      <w:r>
        <w:rPr>
          <w:lang w:val="en-AU"/>
        </w:rPr>
        <w:t>.</w:t>
      </w:r>
    </w:p>
    <w:p w:rsidR="00712224" w:rsidRPr="00CF61D4" w:rsidRDefault="00712224" w:rsidP="00CF61D4">
      <w:pPr>
        <w:pStyle w:val="afb"/>
        <w:numPr>
          <w:ilvl w:val="0"/>
          <w:numId w:val="6"/>
        </w:numPr>
        <w:ind w:firstLineChars="0"/>
        <w:rPr>
          <w:lang w:val="en-AU"/>
        </w:rPr>
      </w:pPr>
      <w:r w:rsidRPr="00CF61D4">
        <w:rPr>
          <w:lang w:val="en-AU"/>
        </w:rPr>
        <w:t>z-score</w:t>
      </w:r>
    </w:p>
    <w:p w:rsidR="00712224" w:rsidRDefault="00712224" w:rsidP="00712224">
      <w:pPr>
        <w:rPr>
          <w:lang w:val="en-AU"/>
        </w:rPr>
      </w:pPr>
      <w:r w:rsidRPr="00712224">
        <w:rPr>
          <w:lang w:val="en-AU"/>
        </w:rPr>
        <w:drawing>
          <wp:inline distT="0" distB="0" distL="0" distR="0" wp14:anchorId="48277381" wp14:editId="0D69B4D0">
            <wp:extent cx="5732145" cy="601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24" w:rsidRDefault="00712224" w:rsidP="00712224">
      <w:pPr>
        <w:rPr>
          <w:lang w:val="en-AU"/>
        </w:rPr>
      </w:pPr>
      <w:r>
        <w:rPr>
          <w:rFonts w:hint="eastAsia"/>
          <w:lang w:val="en-AU"/>
        </w:rPr>
        <w:t>先算平均和</w:t>
      </w:r>
      <w:r w:rsidR="00CF61D4">
        <w:rPr>
          <w:rFonts w:hint="eastAsia"/>
          <w:lang w:val="en-AU"/>
        </w:rPr>
        <w:t>标准差，然后对每一项用上面的公式</w:t>
      </w:r>
    </w:p>
    <w:p w:rsidR="00CF61D4" w:rsidRDefault="00CF61D4" w:rsidP="00CF61D4">
      <w:pPr>
        <w:pStyle w:val="afb"/>
        <w:numPr>
          <w:ilvl w:val="0"/>
          <w:numId w:val="6"/>
        </w:numPr>
        <w:ind w:firstLineChars="0"/>
        <w:rPr>
          <w:lang w:val="en-AU"/>
        </w:rPr>
      </w:pPr>
      <w:r>
        <w:rPr>
          <w:rFonts w:hint="eastAsia"/>
          <w:lang w:val="en-AU"/>
        </w:rPr>
        <w:t>decimal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sca</w:t>
      </w:r>
      <w:r>
        <w:rPr>
          <w:lang w:val="en-AU"/>
        </w:rPr>
        <w:t>ling</w:t>
      </w:r>
    </w:p>
    <w:p w:rsidR="00CF61D4" w:rsidRDefault="00CF61D4" w:rsidP="00CF61D4">
      <w:pPr>
        <w:rPr>
          <w:lang w:val="en-AU"/>
        </w:rPr>
      </w:pPr>
      <w:r w:rsidRPr="00CF61D4">
        <w:rPr>
          <w:lang w:val="en-AU"/>
        </w:rPr>
        <w:drawing>
          <wp:inline distT="0" distB="0" distL="0" distR="0" wp14:anchorId="534EE17E" wp14:editId="6176C06C">
            <wp:extent cx="5732145" cy="71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D4" w:rsidRDefault="00CF61D4" w:rsidP="00CF61D4">
      <w:pPr>
        <w:rPr>
          <w:lang w:val="en-AU"/>
        </w:rPr>
      </w:pPr>
      <w:r>
        <w:rPr>
          <w:rFonts w:hint="eastAsia"/>
          <w:lang w:val="en-AU"/>
        </w:rPr>
        <w:t>找出数据中最大的位数</w:t>
      </w:r>
      <w:r>
        <w:rPr>
          <w:rFonts w:hint="eastAsia"/>
          <w:lang w:val="en-AU"/>
        </w:rPr>
        <w:t>n</w:t>
      </w:r>
      <w:r>
        <w:rPr>
          <w:rFonts w:hint="eastAsia"/>
          <w:lang w:val="en-AU"/>
        </w:rPr>
        <w:t>，然后对每一项</w:t>
      </w:r>
      <w:r>
        <w:rPr>
          <w:rFonts w:hint="eastAsia"/>
          <w:lang w:val="en-AU"/>
        </w:rPr>
        <w:t>/</w:t>
      </w:r>
      <w:r>
        <w:rPr>
          <w:lang w:val="en-AU"/>
        </w:rPr>
        <w:t>10</w:t>
      </w:r>
      <w:r>
        <w:rPr>
          <w:rFonts w:hint="eastAsia"/>
          <w:lang w:val="en-AU"/>
        </w:rPr>
        <w:t>^</w:t>
      </w:r>
      <w:r>
        <w:rPr>
          <w:lang w:val="en-AU"/>
        </w:rPr>
        <w:t>n</w:t>
      </w:r>
    </w:p>
    <w:p w:rsidR="00CF61D4" w:rsidRDefault="00CF61D4" w:rsidP="00CF61D4">
      <w:pPr>
        <w:rPr>
          <w:lang w:val="en-AU"/>
        </w:rPr>
      </w:pPr>
    </w:p>
    <w:p w:rsidR="00CF61D4" w:rsidRDefault="00CF61D4" w:rsidP="00CF61D4">
      <w:pPr>
        <w:rPr>
          <w:lang w:val="en-AU"/>
        </w:rPr>
      </w:pPr>
    </w:p>
    <w:p w:rsidR="00CF61D4" w:rsidRDefault="00CF61D4" w:rsidP="00CF61D4">
      <w:pPr>
        <w:rPr>
          <w:lang w:val="en-AU"/>
        </w:rPr>
      </w:pPr>
      <w:r>
        <w:rPr>
          <w:lang w:val="en-AU"/>
        </w:rPr>
        <w:lastRenderedPageBreak/>
        <w:t>Some data reduction methods:</w:t>
      </w:r>
    </w:p>
    <w:p w:rsidR="00CF61D4" w:rsidRDefault="00CF61D4" w:rsidP="00CF61D4">
      <w:pPr>
        <w:pStyle w:val="afb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>Dimensionality reduction</w:t>
      </w:r>
    </w:p>
    <w:p w:rsidR="00CF61D4" w:rsidRDefault="00CF61D4" w:rsidP="00CF61D4">
      <w:pPr>
        <w:pStyle w:val="afb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>ata Compression</w:t>
      </w:r>
    </w:p>
    <w:p w:rsidR="00CF61D4" w:rsidRDefault="00CF61D4" w:rsidP="00CF61D4">
      <w:pPr>
        <w:pStyle w:val="afb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>umerosity reduction – fit data into models</w:t>
      </w:r>
    </w:p>
    <w:p w:rsidR="00CF61D4" w:rsidRPr="00CF61D4" w:rsidRDefault="00CF61D4" w:rsidP="00CF61D4">
      <w:pPr>
        <w:pStyle w:val="afb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>iscretization and concept hierarchy generation</w:t>
      </w:r>
    </w:p>
    <w:p w:rsidR="00CF61D4" w:rsidRDefault="00CF61D4" w:rsidP="00CF61D4">
      <w:pPr>
        <w:rPr>
          <w:lang w:val="en-AU"/>
        </w:rPr>
      </w:pPr>
    </w:p>
    <w:p w:rsidR="00CF61D4" w:rsidRPr="00CF61D4" w:rsidRDefault="00CF61D4" w:rsidP="00CF61D4">
      <w:pPr>
        <w:pStyle w:val="afb"/>
        <w:numPr>
          <w:ilvl w:val="0"/>
          <w:numId w:val="8"/>
        </w:numPr>
        <w:ind w:firstLineChars="0"/>
        <w:rPr>
          <w:lang w:val="en-AU"/>
        </w:rPr>
      </w:pPr>
      <w:r w:rsidRPr="00CF61D4">
        <w:rPr>
          <w:lang w:val="en-AU"/>
        </w:rPr>
        <w:t>Dimensionality reduction</w:t>
      </w:r>
    </w:p>
    <w:p w:rsidR="00CF61D4" w:rsidRDefault="00CF61D4" w:rsidP="00CF61D4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igh dimensional data is always sparse which make them hard to learn</w:t>
      </w:r>
    </w:p>
    <w:p w:rsidR="00CF61D4" w:rsidRDefault="00CF61D4" w:rsidP="00CF61D4">
      <w:pPr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>oal: reduce dimensionality of the data and still maintain the meaning fulness of the data</w:t>
      </w:r>
    </w:p>
    <w:p w:rsidR="00CF61D4" w:rsidRDefault="00CF61D4" w:rsidP="00CF61D4">
      <w:pPr>
        <w:rPr>
          <w:lang w:val="en-AU"/>
        </w:rPr>
      </w:pPr>
      <w:bookmarkStart w:id="0" w:name="_GoBack"/>
      <w:r>
        <w:rPr>
          <w:rFonts w:hint="eastAsia"/>
          <w:lang w:val="en-AU"/>
        </w:rPr>
        <w:t>M</w:t>
      </w:r>
      <w:r>
        <w:rPr>
          <w:lang w:val="en-AU"/>
        </w:rPr>
        <w:t>ethods:</w:t>
      </w:r>
    </w:p>
    <w:bookmarkEnd w:id="0"/>
    <w:p w:rsidR="00CF61D4" w:rsidRDefault="00CF61D4" w:rsidP="00CF61D4">
      <w:pPr>
        <w:rPr>
          <w:lang w:val="en-AU"/>
        </w:rPr>
      </w:pPr>
      <w:r>
        <w:rPr>
          <w:lang w:val="en-AU"/>
        </w:rPr>
        <w:tab/>
      </w:r>
      <w:r w:rsidRPr="00CF61D4">
        <w:rPr>
          <w:b/>
          <w:lang w:val="en-AU"/>
        </w:rPr>
        <w:t>Feature selection</w:t>
      </w:r>
      <w:r>
        <w:rPr>
          <w:lang w:val="en-AU"/>
        </w:rPr>
        <w:t>: choose a subset of the features.</w:t>
      </w:r>
    </w:p>
    <w:p w:rsidR="00CF61D4" w:rsidRDefault="00CF61D4" w:rsidP="00CF61D4">
      <w:pPr>
        <w:rPr>
          <w:lang w:val="en-AU"/>
        </w:rPr>
      </w:pPr>
      <w:r>
        <w:rPr>
          <w:lang w:val="en-AU"/>
        </w:rPr>
        <w:tab/>
      </w:r>
      <w:r w:rsidRPr="00CF61D4">
        <w:rPr>
          <w:b/>
          <w:lang w:val="en-AU"/>
        </w:rPr>
        <w:t>Feature extraction</w:t>
      </w:r>
      <w:r>
        <w:rPr>
          <w:lang w:val="en-AU"/>
        </w:rPr>
        <w:t>: create new features by combining new ones.</w:t>
      </w:r>
    </w:p>
    <w:p w:rsidR="00CF61D4" w:rsidRPr="00CF61D4" w:rsidRDefault="00CF61D4" w:rsidP="00CF61D4">
      <w:pPr>
        <w:rPr>
          <w:rFonts w:hint="eastAsia"/>
          <w:lang w:val="en-AU"/>
        </w:rPr>
      </w:pPr>
      <w:r w:rsidRPr="00CF61D4">
        <w:rPr>
          <w:lang w:val="en-AU"/>
        </w:rPr>
        <w:drawing>
          <wp:inline distT="0" distB="0" distL="0" distR="0" wp14:anchorId="160C9D0B" wp14:editId="20BC8D7F">
            <wp:extent cx="3223491" cy="228326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850" cy="22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1D4" w:rsidRPr="00CF61D4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57" w:rsidRDefault="00B91057">
      <w:r>
        <w:separator/>
      </w:r>
    </w:p>
    <w:p w:rsidR="00B91057" w:rsidRDefault="00B91057"/>
  </w:endnote>
  <w:endnote w:type="continuationSeparator" w:id="0">
    <w:p w:rsidR="00B91057" w:rsidRDefault="00B91057">
      <w:r>
        <w:continuationSeparator/>
      </w:r>
    </w:p>
    <w:p w:rsidR="00B91057" w:rsidRDefault="00B910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57" w:rsidRDefault="00B91057">
      <w:r>
        <w:separator/>
      </w:r>
    </w:p>
    <w:p w:rsidR="00B91057" w:rsidRDefault="00B91057"/>
  </w:footnote>
  <w:footnote w:type="continuationSeparator" w:id="0">
    <w:p w:rsidR="00B91057" w:rsidRDefault="00B91057">
      <w:r>
        <w:continuationSeparator/>
      </w:r>
    </w:p>
    <w:p w:rsidR="00B91057" w:rsidRDefault="00B910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841"/>
    <w:multiLevelType w:val="hybridMultilevel"/>
    <w:tmpl w:val="DB62D30C"/>
    <w:lvl w:ilvl="0" w:tplc="63182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B85548"/>
    <w:multiLevelType w:val="hybridMultilevel"/>
    <w:tmpl w:val="AFCE02E8"/>
    <w:lvl w:ilvl="0" w:tplc="A468B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B088A"/>
    <w:multiLevelType w:val="hybridMultilevel"/>
    <w:tmpl w:val="FAB2138C"/>
    <w:lvl w:ilvl="0" w:tplc="F332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CE6A4C"/>
    <w:multiLevelType w:val="hybridMultilevel"/>
    <w:tmpl w:val="F13C4234"/>
    <w:lvl w:ilvl="0" w:tplc="1F182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E4"/>
    <w:rsid w:val="004125E4"/>
    <w:rsid w:val="00533586"/>
    <w:rsid w:val="00547C66"/>
    <w:rsid w:val="00712224"/>
    <w:rsid w:val="009D00E5"/>
    <w:rsid w:val="00B91057"/>
    <w:rsid w:val="00C35F1A"/>
    <w:rsid w:val="00C9613D"/>
    <w:rsid w:val="00C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16C65"/>
  <w15:chartTrackingRefBased/>
  <w15:docId w15:val="{983B85FD-2B4D-6842-8C88-6A26C47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4125E4"/>
    <w:pPr>
      <w:ind w:firstLineChars="200" w:firstLine="420"/>
    </w:pPr>
  </w:style>
  <w:style w:type="paragraph" w:styleId="afc">
    <w:name w:val="Balloon Text"/>
    <w:basedOn w:val="a1"/>
    <w:link w:val="afd"/>
    <w:uiPriority w:val="99"/>
    <w:semiHidden/>
    <w:unhideWhenUsed/>
    <w:rsid w:val="0071222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d">
    <w:name w:val="批注框文本 字符"/>
    <w:basedOn w:val="a2"/>
    <w:link w:val="afc"/>
    <w:uiPriority w:val="99"/>
    <w:semiHidden/>
    <w:rsid w:val="00712224"/>
    <w:rPr>
      <w:rFonts w:ascii="宋体" w:eastAsia="宋体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ngcong/Library/Containers/com.microsoft.Word/Data/Library/Application%20Support/Microsoft/Office/16.0/DTS/zh-CN%7b77F32793-49AA-9E4C-95F0-4CF65FBFF3AC%7d/%7b6D2B051B-899A-A44B-AE7A-24D02A8D7B7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Cong Cong</cp:lastModifiedBy>
  <cp:revision>1</cp:revision>
  <dcterms:created xsi:type="dcterms:W3CDTF">2019-03-18T23:53:00Z</dcterms:created>
  <dcterms:modified xsi:type="dcterms:W3CDTF">2019-03-19T12:12:00Z</dcterms:modified>
</cp:coreProperties>
</file>